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>Python Programm</w:t>
      </w:r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Empfehlungssystem</w:t>
      </w:r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0E6D3145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</w:t>
            </w:r>
            <w:r w:rsidR="00ED357A">
              <w:rPr>
                <w:u w:val="single"/>
                <w:lang w:bidi="en-US"/>
              </w:rPr>
              <w:t>Hanspeter Mirwald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BF7BB4">
              <w:rPr>
                <w:lang w:bidi="en-US"/>
              </w:rPr>
              <w:t xml:space="preserve"> </w:t>
            </w:r>
            <w:r w:rsidR="00BF7BB4">
              <w:rPr>
                <w:u w:val="single"/>
                <w:lang w:bidi="en-US"/>
              </w:rPr>
              <w:t xml:space="preserve">       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19A94B19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</w:t>
            </w:r>
            <w:r w:rsidR="00ED357A" w:rsidRPr="00022B47">
              <w:rPr>
                <w:u w:val="single"/>
                <w:lang w:bidi="en-US"/>
              </w:rPr>
              <w:t>15.06.2025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512868FE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Bewertungszeitraum:</w:t>
            </w:r>
            <w:r w:rsidR="005B4028">
              <w:rPr>
                <w:lang w:bidi="en-US"/>
              </w:rPr>
              <w:t xml:space="preserve"> </w:t>
            </w:r>
            <w:r w:rsidR="00ED357A" w:rsidRPr="00022B47">
              <w:rPr>
                <w:u w:val="single"/>
                <w:lang w:bidi="en-US"/>
              </w:rPr>
              <w:t>30 min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Programm</w:t>
            </w:r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r w:rsidR="007D5CFC">
              <w:rPr>
                <w:b w:val="0"/>
                <w:sz w:val="16"/>
                <w:szCs w:val="16"/>
              </w:rPr>
              <w:t>zufrieden stellend</w:t>
            </w:r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>teils teils</w:t>
            </w:r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r w:rsidR="005B4028">
              <w:rPr>
                <w:b w:val="0"/>
                <w:sz w:val="16"/>
                <w:szCs w:val="16"/>
              </w:rPr>
              <w:t>weniger</w:t>
            </w:r>
            <w:r w:rsidR="007D5CFC">
              <w:rPr>
                <w:b w:val="0"/>
                <w:sz w:val="16"/>
                <w:szCs w:val="16"/>
              </w:rPr>
              <w:t xml:space="preserve"> zufrieden stellend</w:t>
            </w:r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r w:rsidR="007D5CFC">
              <w:rPr>
                <w:b w:val="0"/>
                <w:sz w:val="16"/>
                <w:szCs w:val="16"/>
              </w:rPr>
              <w:t>nicht zufrieden stellend</w:t>
            </w:r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Übersichtlichkeit / </w:t>
            </w:r>
            <w:r w:rsidR="00CE035B">
              <w:rPr>
                <w:b w:val="0"/>
                <w:sz w:val="20"/>
                <w:szCs w:val="20"/>
              </w:rPr>
              <w:t>Darstellung</w:t>
            </w:r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4BF9930D" w:rsidR="00763CB8" w:rsidRDefault="004B7A2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06A57D1A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6BB2D11A" w:rsidR="00763CB8" w:rsidRDefault="00ED357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>Leicht in der Anwendung</w:t>
            </w:r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673E271" w14:textId="3839119F" w:rsidR="00763CB8" w:rsidRDefault="00ED357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r>
              <w:rPr>
                <w:sz w:val="16"/>
                <w:szCs w:val="16"/>
              </w:rPr>
              <w:t>weniger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teils teils</w:t>
            </w:r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>(2) = weniger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>(1) = nicht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7D5CFC" w:rsidRDefault="007D5CFC" w:rsidP="007D5CFC">
            <w:pPr>
              <w:pStyle w:val="Subcriteria"/>
              <w:rPr>
                <w:i w:val="0"/>
                <w:sz w:val="20"/>
                <w:szCs w:val="20"/>
              </w:rPr>
            </w:pPr>
            <w:r w:rsidRPr="007D5CFC">
              <w:rPr>
                <w:i w:val="0"/>
                <w:sz w:val="20"/>
                <w:szCs w:val="20"/>
              </w:rPr>
              <w:t>Wie relevant waren die Empfehlungen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5C35A355" w:rsidR="005C650E" w:rsidRDefault="00AF2175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0" w:name="Check1"/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bookmarkEnd w:id="0"/>
          </w:p>
        </w:tc>
        <w:tc>
          <w:tcPr>
            <w:tcW w:w="1398" w:type="dxa"/>
            <w:gridSpan w:val="2"/>
            <w:vAlign w:val="center"/>
          </w:tcPr>
          <w:p w14:paraId="290B2887" w14:textId="20F02A77" w:rsidR="005C650E" w:rsidRPr="0090569B" w:rsidRDefault="00ED357A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2C1E89C7" w14:textId="3764CF7A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0AABB944" w14:textId="77777777" w:rsidR="0090569B" w:rsidRPr="007D5CFC" w:rsidRDefault="0090569B" w:rsidP="00083E76">
            <w:pPr>
              <w:pStyle w:val="Subcriteria"/>
              <w:ind w:left="0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>teils teils</w:t>
            </w:r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selten</w:t>
            </w:r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73865CFE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>Wurden dir oft Filme angez</w:t>
            </w:r>
            <w:r w:rsidR="00AF2175">
              <w:rPr>
                <w:i w:val="0"/>
                <w:sz w:val="20"/>
                <w:szCs w:val="20"/>
                <w:lang w:val="de-DE"/>
              </w:rPr>
              <w:t>ei</w:t>
            </w:r>
            <w:r>
              <w:rPr>
                <w:i w:val="0"/>
                <w:sz w:val="20"/>
                <w:szCs w:val="20"/>
                <w:lang w:val="de-DE"/>
              </w:rPr>
              <w:t xml:space="preserve">gt, die du bereits </w:t>
            </w:r>
            <w:r w:rsidR="00022B47">
              <w:rPr>
                <w:i w:val="0"/>
                <w:sz w:val="20"/>
                <w:szCs w:val="20"/>
                <w:lang w:val="de-DE"/>
              </w:rPr>
              <w:t>in deinen Favoriten</w:t>
            </w:r>
            <w:r>
              <w:rPr>
                <w:i w:val="0"/>
                <w:sz w:val="20"/>
                <w:szCs w:val="20"/>
                <w:lang w:val="de-DE"/>
              </w:rPr>
              <w:t xml:space="preserve"> hast</w:t>
            </w:r>
            <w:r w:rsidR="00022B47">
              <w:rPr>
                <w:i w:val="0"/>
                <w:sz w:val="20"/>
                <w:szCs w:val="20"/>
                <w:lang w:val="de-DE"/>
              </w:rPr>
              <w:t>test</w:t>
            </w:r>
            <w:r>
              <w:rPr>
                <w:i w:val="0"/>
                <w:sz w:val="20"/>
                <w:szCs w:val="20"/>
                <w:lang w:val="de-DE"/>
              </w:rPr>
              <w:t>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2399EB96" w:rsidR="00FF709F" w:rsidRPr="009E4FCA" w:rsidRDefault="00ED357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6809CD0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D956E93" w14:textId="0F19D5E7" w:rsidR="00FF709F" w:rsidRPr="009E4FCA" w:rsidRDefault="00ED357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7D5CFC" w:rsidRDefault="00A67E40" w:rsidP="00FF709F">
            <w:pPr>
              <w:pStyle w:val="Subcriteria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Würdest du das Empfehlungssystem in Zukunft weiterhin nutzen?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77D4358A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4B80D6A4" w14:textId="38C7E035" w:rsidR="009E6A85" w:rsidRDefault="00ED357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7D5CFC" w:rsidRDefault="001E45AE">
            <w:pPr>
              <w:pStyle w:val="Subcriteria"/>
              <w:rPr>
                <w:i w:val="0"/>
                <w:sz w:val="20"/>
                <w:szCs w:val="20"/>
              </w:rPr>
            </w:pPr>
            <w:r w:rsidRPr="001E45AE">
              <w:rPr>
                <w:i w:val="0"/>
                <w:sz w:val="20"/>
                <w:szCs w:val="20"/>
              </w:rPr>
              <w:t>Hast du das Gefühl, dass deine Eingaben (z.B. Bewertungen, Klicks) einen Einfluss auf die Empfehlungen hatten?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2501948F" w:rsidR="00416572" w:rsidRPr="00FF709F" w:rsidRDefault="00ED357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370FEB81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3883E1D1" w14:textId="77777777" w:rsidR="00E3502D" w:rsidRDefault="00E3502D">
      <w:pPr>
        <w:pStyle w:val="FieldText"/>
        <w:rPr>
          <w:b w:val="0"/>
          <w:bCs/>
          <w:sz w:val="20"/>
          <w:szCs w:val="20"/>
        </w:rPr>
      </w:pPr>
    </w:p>
    <w:p w14:paraId="71E47DBA" w14:textId="77777777" w:rsidR="00083E76" w:rsidRPr="005B4028" w:rsidRDefault="00083E76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6621E3E3" w14:textId="77777777" w:rsidR="00022B47" w:rsidRDefault="00022B47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F208A8F" w14:textId="6BFC2CEE" w:rsidR="00022B47" w:rsidRDefault="00ED357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Große Auswahl an Vorschläge</w:t>
      </w:r>
      <w:r w:rsidR="00022B47">
        <w:rPr>
          <w:b w:val="0"/>
          <w:bCs/>
          <w:sz w:val="20"/>
          <w:szCs w:val="20"/>
          <w:u w:val="single"/>
          <w:lang w:val="de-DE"/>
        </w:rPr>
        <w:t xml:space="preserve">n                                                                                                        </w:t>
      </w: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C56295D" w14:textId="00C44A6B" w:rsidR="00022B47" w:rsidRDefault="00ED357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verwirrende Reihenfolge der</w:t>
      </w:r>
      <w:r w:rsidR="00D61B20">
        <w:rPr>
          <w:b w:val="0"/>
          <w:bCs/>
          <w:sz w:val="20"/>
          <w:szCs w:val="20"/>
          <w:u w:val="single"/>
          <w:lang w:val="de-DE"/>
        </w:rPr>
        <w:t xml:space="preserve"> Filmliste</w:t>
      </w:r>
    </w:p>
    <w:p w14:paraId="189997A6" w14:textId="77777777" w:rsidR="00022B47" w:rsidRDefault="00022B47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27B308C" w14:textId="056790DD" w:rsidR="00022B47" w:rsidRPr="005B4028" w:rsidRDefault="00E360B4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es fehlen einige Filmbeschreibungen</w:t>
      </w:r>
    </w:p>
    <w:p w14:paraId="1F38681A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r w:rsidRPr="005B4028">
        <w:rPr>
          <w:b w:val="0"/>
          <w:bCs/>
          <w:sz w:val="20"/>
          <w:szCs w:val="20"/>
        </w:rPr>
        <w:t>Gab es technische Probleme oder Fehler während der Nutzung? Wenn ja, welche?</w:t>
      </w:r>
    </w:p>
    <w:p w14:paraId="4C133659" w14:textId="77777777" w:rsidR="00022B47" w:rsidRDefault="00022B47" w:rsidP="005B4028">
      <w:pPr>
        <w:pStyle w:val="FieldText"/>
        <w:rPr>
          <w:b w:val="0"/>
          <w:bCs/>
          <w:sz w:val="20"/>
          <w:szCs w:val="20"/>
        </w:rPr>
      </w:pPr>
    </w:p>
    <w:p w14:paraId="539F21DA" w14:textId="38D43C0C" w:rsidR="005B4028" w:rsidRDefault="00022B47" w:rsidP="005B4028">
      <w:pPr>
        <w:pStyle w:val="FieldText"/>
        <w:rPr>
          <w:b w:val="0"/>
          <w:bCs/>
          <w:sz w:val="20"/>
          <w:szCs w:val="20"/>
        </w:rPr>
      </w:pPr>
      <w:r w:rsidRPr="00022B47">
        <w:rPr>
          <w:b w:val="0"/>
          <w:bCs/>
          <w:sz w:val="20"/>
          <w:szCs w:val="20"/>
          <w:u w:val="single"/>
        </w:rPr>
        <w:t>Nein</w:t>
      </w:r>
    </w:p>
    <w:p w14:paraId="368B27C1" w14:textId="304762EC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r w:rsidRPr="005B4028">
        <w:rPr>
          <w:b w:val="0"/>
          <w:bCs/>
          <w:sz w:val="20"/>
          <w:szCs w:val="20"/>
        </w:rPr>
        <w:lastRenderedPageBreak/>
        <w:t>Welche Funktionen oder Verbesserungen würdest du dir für das Empfehlungssystem wünschen?</w:t>
      </w:r>
    </w:p>
    <w:p w14:paraId="5342EF0F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3F5F42BA" w14:textId="1F946F3B" w:rsidR="00654197" w:rsidRDefault="00654197" w:rsidP="0065419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Möglichkeit, nach Genre zu filtern und Sortierung nach Alpahbet</w:t>
      </w:r>
    </w:p>
    <w:p w14:paraId="6CAC9E2F" w14:textId="77777777" w:rsidR="00022B47" w:rsidRDefault="00022B47" w:rsidP="0065419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65A5537F" w14:textId="1C7BF0B8" w:rsidR="005B4028" w:rsidRDefault="00654197" w:rsidP="00022B47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Rückmeldung zur erfolgreichen Registrierung des Benutzers</w:t>
      </w:r>
    </w:p>
    <w:p w14:paraId="4BC5BC77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43D79AF2" w14:textId="77777777" w:rsidR="001E45AE" w:rsidRDefault="001E45AE" w:rsidP="005B4028">
      <w:pPr>
        <w:pStyle w:val="FieldText"/>
        <w:rPr>
          <w:b w:val="0"/>
          <w:bCs/>
          <w:sz w:val="20"/>
          <w:szCs w:val="20"/>
        </w:rPr>
      </w:pPr>
    </w:p>
    <w:p w14:paraId="6B4BD86E" w14:textId="198000AE" w:rsidR="00525C96" w:rsidRDefault="003715D2" w:rsidP="005B4028">
      <w:pPr>
        <w:pStyle w:val="FieldText"/>
        <w:rPr>
          <w:b w:val="0"/>
          <w:bCs/>
          <w:sz w:val="20"/>
          <w:szCs w:val="20"/>
        </w:rPr>
      </w:pPr>
      <w:r w:rsidRPr="003715D2">
        <w:rPr>
          <w:b w:val="0"/>
          <w:bCs/>
          <w:sz w:val="20"/>
          <w:szCs w:val="20"/>
        </w:rPr>
        <w:t>Hast du weitere Anmerkungen, Kommentare oder Feedback, das du uns mitteilen möchtest?</w:t>
      </w:r>
    </w:p>
    <w:p w14:paraId="383EB790" w14:textId="77777777" w:rsidR="00525C96" w:rsidRDefault="00525C96" w:rsidP="005B4028">
      <w:pPr>
        <w:pStyle w:val="FieldText"/>
        <w:rPr>
          <w:b w:val="0"/>
          <w:bCs/>
          <w:sz w:val="20"/>
          <w:szCs w:val="20"/>
        </w:rPr>
      </w:pPr>
    </w:p>
    <w:p w14:paraId="572F88F5" w14:textId="39B63ECF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</w:t>
      </w:r>
      <w:r w:rsidR="00D61B20">
        <w:rPr>
          <w:b w:val="0"/>
          <w:bCs/>
          <w:sz w:val="20"/>
          <w:szCs w:val="20"/>
          <w:u w:val="single"/>
          <w:lang w:val="de-DE"/>
        </w:rPr>
        <w:t>__</w:t>
      </w: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</w:t>
      </w:r>
    </w:p>
    <w:p w14:paraId="55A609B4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DCF220B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0274D582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1107FCF1" w14:textId="7874B244" w:rsidR="00525C96" w:rsidRPr="00525C96" w:rsidRDefault="00525C96" w:rsidP="005B4028">
      <w:pPr>
        <w:pStyle w:val="FieldText"/>
        <w:rPr>
          <w:i/>
          <w:iCs/>
          <w:sz w:val="22"/>
          <w:szCs w:val="22"/>
        </w:rPr>
      </w:pPr>
      <w:r w:rsidRPr="00525C96">
        <w:rPr>
          <w:i/>
          <w:iCs/>
          <w:sz w:val="22"/>
          <w:szCs w:val="22"/>
        </w:rPr>
        <w:t>Vielen Dank für deine Teilnahme!!</w:t>
      </w:r>
    </w:p>
    <w:p w14:paraId="3B1BABCF" w14:textId="384098A9" w:rsidR="00763CB8" w:rsidRDefault="00763CB8" w:rsidP="008E6B1F">
      <w:pPr>
        <w:pStyle w:val="FieldText"/>
      </w:pPr>
    </w:p>
    <w:sectPr w:rsidR="00763CB8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A9136" w14:textId="77777777" w:rsidR="005A56F1" w:rsidRDefault="005A56F1">
      <w:r>
        <w:separator/>
      </w:r>
    </w:p>
  </w:endnote>
  <w:endnote w:type="continuationSeparator" w:id="0">
    <w:p w14:paraId="6632840E" w14:textId="77777777" w:rsidR="005A56F1" w:rsidRDefault="005A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7777777" w:rsidR="00763CB8" w:rsidRDefault="00763CB8">
    <w:pPr>
      <w:pStyle w:val="Fuzeile"/>
      <w:rPr>
        <w:sz w:val="18"/>
        <w:szCs w:val="18"/>
      </w:rPr>
    </w:pPr>
    <w:r>
      <w:rPr>
        <w:sz w:val="18"/>
        <w:szCs w:val="18"/>
      </w:rPr>
      <w:t xml:space="preserve">Seite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E943B" w14:textId="77777777" w:rsidR="005A56F1" w:rsidRDefault="005A56F1">
      <w:r>
        <w:separator/>
      </w:r>
    </w:p>
  </w:footnote>
  <w:footnote w:type="continuationSeparator" w:id="0">
    <w:p w14:paraId="588F6761" w14:textId="77777777" w:rsidR="005A56F1" w:rsidRDefault="005A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22B47"/>
    <w:rsid w:val="00061BD7"/>
    <w:rsid w:val="00083E76"/>
    <w:rsid w:val="000C1D99"/>
    <w:rsid w:val="00147AA8"/>
    <w:rsid w:val="001572B8"/>
    <w:rsid w:val="001C1F8D"/>
    <w:rsid w:val="001D7DFF"/>
    <w:rsid w:val="001E45AE"/>
    <w:rsid w:val="00205FDA"/>
    <w:rsid w:val="00240E53"/>
    <w:rsid w:val="00286631"/>
    <w:rsid w:val="002A2271"/>
    <w:rsid w:val="002E6D9D"/>
    <w:rsid w:val="003715D2"/>
    <w:rsid w:val="00416572"/>
    <w:rsid w:val="004650FF"/>
    <w:rsid w:val="00496064"/>
    <w:rsid w:val="004B7932"/>
    <w:rsid w:val="004B7A28"/>
    <w:rsid w:val="00525C96"/>
    <w:rsid w:val="005A56F1"/>
    <w:rsid w:val="005B4028"/>
    <w:rsid w:val="005C650E"/>
    <w:rsid w:val="005D1379"/>
    <w:rsid w:val="00654197"/>
    <w:rsid w:val="00677210"/>
    <w:rsid w:val="006A5EE7"/>
    <w:rsid w:val="006D5604"/>
    <w:rsid w:val="007426A3"/>
    <w:rsid w:val="00763CB8"/>
    <w:rsid w:val="007D5CFC"/>
    <w:rsid w:val="008311A0"/>
    <w:rsid w:val="00865459"/>
    <w:rsid w:val="008E6B1F"/>
    <w:rsid w:val="0090569B"/>
    <w:rsid w:val="00907FC3"/>
    <w:rsid w:val="0096451F"/>
    <w:rsid w:val="00991990"/>
    <w:rsid w:val="009B55B3"/>
    <w:rsid w:val="009E4FCA"/>
    <w:rsid w:val="009E6A85"/>
    <w:rsid w:val="00A67E40"/>
    <w:rsid w:val="00AF2175"/>
    <w:rsid w:val="00B01458"/>
    <w:rsid w:val="00BB79BE"/>
    <w:rsid w:val="00BF7BB4"/>
    <w:rsid w:val="00CB6766"/>
    <w:rsid w:val="00CE035B"/>
    <w:rsid w:val="00D61B20"/>
    <w:rsid w:val="00DA68D2"/>
    <w:rsid w:val="00DD0100"/>
    <w:rsid w:val="00E02063"/>
    <w:rsid w:val="00E3502D"/>
    <w:rsid w:val="00E360B4"/>
    <w:rsid w:val="00ED357A"/>
    <w:rsid w:val="00F04A75"/>
    <w:rsid w:val="00FF3EB4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337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3</cp:revision>
  <cp:lastPrinted>2025-06-15T09:14:00Z</cp:lastPrinted>
  <dcterms:created xsi:type="dcterms:W3CDTF">2025-06-15T09:14:00Z</dcterms:created>
  <dcterms:modified xsi:type="dcterms:W3CDTF">2025-06-15T09:40:00Z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